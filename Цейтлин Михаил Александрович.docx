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13" w:tblpY="301"/>
        <w:tblW w:w="5016" w:type="pct"/>
        <w:tblLook w:val="01E0" w:firstRow="1" w:lastRow="1" w:firstColumn="1" w:lastColumn="1" w:noHBand="0" w:noVBand="0"/>
      </w:tblPr>
      <w:tblGrid>
        <w:gridCol w:w="6396"/>
        <w:gridCol w:w="222"/>
      </w:tblGrid>
      <w:tr w:rsidR="00931344" w:rsidTr="00885BA2">
        <w:trPr>
          <w:trHeight w:val="2606"/>
        </w:trPr>
        <w:tc>
          <w:tcPr>
            <w:tcW w:w="4676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i/>
                <w:color w:val="424456" w:themeColor="text2"/>
                <w:sz w:val="36"/>
                <w:szCs w:val="36"/>
              </w:rPr>
              <w:id w:val="3054493"/>
              <w:placeholder>
                <w:docPart w:val="001CCF9FD3B84AAC87C299FFE91C1EB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7D251A" w:rsidRPr="001665CB" w:rsidRDefault="007D251A" w:rsidP="001665CB">
                <w:pPr>
                  <w:spacing w:after="0" w:line="240" w:lineRule="auto"/>
                  <w:outlineLvl w:val="0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36"/>
                    <w:szCs w:val="36"/>
                  </w:rPr>
                </w:pPr>
                <w:proofErr w:type="spellStart"/>
                <w:r w:rsidRPr="001665CB">
                  <w:rPr>
                    <w:rFonts w:asciiTheme="majorHAnsi" w:eastAsiaTheme="majorEastAsia" w:hAnsiTheme="majorHAnsi" w:cstheme="majorBidi"/>
                    <w:b/>
                    <w:bCs/>
                    <w:i/>
                    <w:color w:val="424456" w:themeColor="text2"/>
                    <w:sz w:val="36"/>
                    <w:szCs w:val="36"/>
                  </w:rPr>
                  <w:t>Цейтлин</w:t>
                </w:r>
                <w:proofErr w:type="spellEnd"/>
                <w:r w:rsidRPr="001665CB">
                  <w:rPr>
                    <w:rFonts w:asciiTheme="majorHAnsi" w:eastAsiaTheme="majorEastAsia" w:hAnsiTheme="majorHAnsi" w:cstheme="majorBidi"/>
                    <w:b/>
                    <w:bCs/>
                    <w:i/>
                    <w:color w:val="424456" w:themeColor="text2"/>
                    <w:sz w:val="36"/>
                    <w:szCs w:val="36"/>
                  </w:rPr>
                  <w:t xml:space="preserve"> Михаил Александрович</w:t>
                </w:r>
              </w:p>
            </w:sdtContent>
          </w:sdt>
          <w:p w:rsidR="007D251A" w:rsidRDefault="00A46587" w:rsidP="001665CB">
            <w:pPr>
              <w:spacing w:after="0" w:line="240" w:lineRule="auto"/>
              <w:outlineLvl w:val="0"/>
              <w:rPr>
                <w:color w:val="424456" w:themeColor="text2"/>
              </w:rPr>
            </w:pPr>
            <w:r w:rsidRPr="00026A57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558400" behindDoc="1" locked="0" layoutInCell="1" allowOverlap="1" wp14:anchorId="0F8C1773" wp14:editId="0C6C508D">
                  <wp:simplePos x="0" y="0"/>
                  <wp:positionH relativeFrom="column">
                    <wp:posOffset>-252730</wp:posOffset>
                  </wp:positionH>
                  <wp:positionV relativeFrom="paragraph">
                    <wp:posOffset>172085</wp:posOffset>
                  </wp:positionV>
                  <wp:extent cx="3923665" cy="2615570"/>
                  <wp:effectExtent l="0" t="0" r="635" b="0"/>
                  <wp:wrapTight wrapText="bothSides">
                    <wp:wrapPolygon edited="0">
                      <wp:start x="0" y="0"/>
                      <wp:lineTo x="0" y="21395"/>
                      <wp:lineTo x="21499" y="21395"/>
                      <wp:lineTo x="2149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_gBpZFYL0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26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D251A">
              <w:rPr>
                <w:color w:val="424456" w:themeColor="text2"/>
              </w:rPr>
              <w:t xml:space="preserve">Студент </w:t>
            </w:r>
            <w:proofErr w:type="spellStart"/>
            <w:r w:rsidR="007D251A">
              <w:rPr>
                <w:color w:val="424456" w:themeColor="text2"/>
              </w:rPr>
              <w:t>бакалавриата</w:t>
            </w:r>
            <w:proofErr w:type="spellEnd"/>
            <w:r w:rsidR="007D251A">
              <w:rPr>
                <w:color w:val="424456" w:themeColor="text2"/>
              </w:rPr>
              <w:t xml:space="preserve"> </w:t>
            </w:r>
            <w:proofErr w:type="spellStart"/>
            <w:r w:rsidR="007D251A">
              <w:rPr>
                <w:color w:val="424456" w:themeColor="text2"/>
              </w:rPr>
              <w:t>ИЯиМКК</w:t>
            </w:r>
            <w:proofErr w:type="spellEnd"/>
          </w:p>
          <w:p w:rsidR="007D251A" w:rsidRDefault="001C22D7" w:rsidP="001665CB">
            <w:pPr>
              <w:spacing w:after="0" w:line="240" w:lineRule="auto"/>
              <w:outlineLvl w:val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</w:t>
            </w:r>
            <w:r w:rsidR="007D251A">
              <w:rPr>
                <w:color w:val="424456" w:themeColor="text2"/>
              </w:rPr>
              <w:t>Электронная почта:</w:t>
            </w:r>
          </w:p>
          <w:p w:rsidR="007D251A" w:rsidRPr="007D251A" w:rsidRDefault="001C22D7" w:rsidP="001665CB">
            <w:pPr>
              <w:spacing w:after="0" w:line="240" w:lineRule="auto"/>
              <w:outlineLvl w:val="0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          </w:t>
            </w:r>
            <w:proofErr w:type="spellStart"/>
            <w:r w:rsidR="007D251A">
              <w:rPr>
                <w:color w:val="424456" w:themeColor="text2"/>
                <w:lang w:val="en-US"/>
              </w:rPr>
              <w:t>mishazeit</w:t>
            </w:r>
            <w:proofErr w:type="spellEnd"/>
            <w:r w:rsidR="007D251A" w:rsidRPr="007D251A">
              <w:rPr>
                <w:color w:val="424456" w:themeColor="text2"/>
              </w:rPr>
              <w:t>@</w:t>
            </w:r>
            <w:proofErr w:type="spellStart"/>
            <w:r w:rsidR="007D251A">
              <w:rPr>
                <w:color w:val="424456" w:themeColor="text2"/>
                <w:lang w:val="en-US"/>
              </w:rPr>
              <w:t>gmail</w:t>
            </w:r>
            <w:proofErr w:type="spellEnd"/>
            <w:r w:rsidR="007D251A" w:rsidRPr="007D251A">
              <w:rPr>
                <w:color w:val="424456" w:themeColor="text2"/>
              </w:rPr>
              <w:t>.</w:t>
            </w:r>
            <w:r w:rsidR="007D251A">
              <w:rPr>
                <w:color w:val="424456" w:themeColor="text2"/>
                <w:lang w:val="en-US"/>
              </w:rPr>
              <w:t>com</w:t>
            </w:r>
          </w:p>
          <w:p w:rsidR="007D251A" w:rsidRDefault="007D251A" w:rsidP="001665CB">
            <w:pPr>
              <w:spacing w:after="0" w:line="240" w:lineRule="auto"/>
              <w:outlineLvl w:val="0"/>
            </w:pPr>
          </w:p>
          <w:p w:rsidR="007D251A" w:rsidRDefault="007D251A" w:rsidP="001665CB">
            <w:pPr>
              <w:spacing w:after="0" w:line="240" w:lineRule="auto"/>
              <w:outlineLvl w:val="0"/>
            </w:pPr>
          </w:p>
          <w:p w:rsidR="007D251A" w:rsidRDefault="007D251A" w:rsidP="00A46587">
            <w:pPr>
              <w:spacing w:after="0" w:line="240" w:lineRule="auto"/>
              <w:outlineLvl w:val="0"/>
            </w:pPr>
          </w:p>
          <w:p w:rsidR="007D251A" w:rsidRDefault="007D251A" w:rsidP="00A46587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0"/>
                <w:szCs w:val="20"/>
              </w:rPr>
            </w:pPr>
          </w:p>
          <w:p w:rsidR="001665CB" w:rsidRPr="001665CB" w:rsidRDefault="001C22D7" w:rsidP="00A46587">
            <w:pPr>
              <w:pStyle w:val="aff0"/>
              <w:framePr w:hSpace="0" w:wrap="auto" w:hAnchor="text" w:xAlign="left" w:yAlign="inline"/>
              <w:numPr>
                <w:ilvl w:val="0"/>
                <w:numId w:val="20"/>
              </w:numPr>
              <w:outlineLvl w:val="0"/>
              <w:rPr>
                <w:sz w:val="28"/>
                <w:szCs w:val="28"/>
              </w:rPr>
            </w:pPr>
            <w:r>
              <w:rPr>
                <w:rFonts w:cs="Times New Roman"/>
                <w:caps w:val="0"/>
                <w:sz w:val="28"/>
                <w:szCs w:val="28"/>
              </w:rPr>
              <w:t xml:space="preserve">   </w:t>
            </w:r>
            <w:r w:rsidR="001665CB" w:rsidRPr="001665CB">
              <w:rPr>
                <w:rFonts w:cs="Times New Roman"/>
                <w:caps w:val="0"/>
                <w:sz w:val="28"/>
                <w:szCs w:val="28"/>
              </w:rPr>
              <w:t>Умения</w:t>
            </w:r>
            <w:r w:rsidR="001665CB">
              <w:rPr>
                <w:rFonts w:cs="Times New Roman"/>
                <w:caps w:val="0"/>
                <w:sz w:val="28"/>
                <w:szCs w:val="28"/>
              </w:rPr>
              <w:t xml:space="preserve"> и Знания</w:t>
            </w:r>
          </w:p>
          <w:p w:rsidR="001665CB" w:rsidRPr="001665CB" w:rsidRDefault="001C22D7" w:rsidP="00A46587">
            <w:pPr>
              <w:pStyle w:val="aff0"/>
              <w:framePr w:hSpace="0" w:wrap="auto" w:hAnchor="text" w:xAlign="left" w:yAlign="inline"/>
              <w:numPr>
                <w:ilvl w:val="0"/>
                <w:numId w:val="20"/>
              </w:numPr>
              <w:outlineLvl w:val="0"/>
              <w:rPr>
                <w:sz w:val="28"/>
                <w:szCs w:val="28"/>
              </w:rPr>
            </w:pPr>
            <w:r>
              <w:rPr>
                <w:rFonts w:cs="Times New Roman"/>
                <w:caps w:val="0"/>
                <w:sz w:val="28"/>
                <w:szCs w:val="28"/>
              </w:rPr>
              <w:t xml:space="preserve">   </w:t>
            </w:r>
            <w:r w:rsidR="00885BA2">
              <w:rPr>
                <w:rFonts w:cs="Times New Roman"/>
                <w:caps w:val="0"/>
                <w:sz w:val="28"/>
                <w:szCs w:val="28"/>
              </w:rPr>
              <w:t>Путешествия</w:t>
            </w:r>
          </w:p>
          <w:p w:rsidR="00EE2727" w:rsidRPr="00EE2727" w:rsidRDefault="001C22D7" w:rsidP="00EE2727">
            <w:pPr>
              <w:pStyle w:val="aff0"/>
              <w:framePr w:hSpace="0" w:wrap="auto" w:hAnchor="text" w:xAlign="left" w:yAlign="inline"/>
              <w:numPr>
                <w:ilvl w:val="0"/>
                <w:numId w:val="20"/>
              </w:numPr>
              <w:outlineLvl w:val="0"/>
              <w:rPr>
                <w:sz w:val="28"/>
                <w:szCs w:val="28"/>
              </w:rPr>
            </w:pPr>
            <w:r>
              <w:rPr>
                <w:rFonts w:cs="Times New Roman"/>
                <w:caps w:val="0"/>
                <w:sz w:val="28"/>
                <w:szCs w:val="28"/>
              </w:rPr>
              <w:t xml:space="preserve">   </w:t>
            </w:r>
            <w:r w:rsidR="00885BA2">
              <w:rPr>
                <w:rFonts w:cs="Times New Roman"/>
                <w:caps w:val="0"/>
                <w:sz w:val="28"/>
                <w:szCs w:val="28"/>
              </w:rPr>
              <w:t>Интересы</w:t>
            </w:r>
            <w:r w:rsidR="00EE2727">
              <w:rPr>
                <w:rFonts w:cs="Times New Roman"/>
                <w:caps w:val="0"/>
                <w:sz w:val="28"/>
                <w:szCs w:val="28"/>
              </w:rPr>
              <w:t xml:space="preserve">                                                                                </w:t>
            </w:r>
          </w:p>
          <w:p w:rsidR="001665CB" w:rsidRPr="00856DE2" w:rsidRDefault="001C22D7" w:rsidP="00A46587">
            <w:pPr>
              <w:pStyle w:val="aff0"/>
              <w:framePr w:hSpace="0" w:wrap="auto" w:hAnchor="text" w:xAlign="left" w:yAlign="inline"/>
              <w:numPr>
                <w:ilvl w:val="0"/>
                <w:numId w:val="20"/>
              </w:numPr>
              <w:outlineLvl w:val="0"/>
              <w:rPr>
                <w:sz w:val="28"/>
                <w:szCs w:val="28"/>
              </w:rPr>
            </w:pPr>
            <w:r>
              <w:rPr>
                <w:rFonts w:cs="Times New Roman"/>
                <w:caps w:val="0"/>
                <w:sz w:val="28"/>
                <w:szCs w:val="28"/>
              </w:rPr>
              <w:t xml:space="preserve">   </w:t>
            </w:r>
            <w:r w:rsidR="001665CB">
              <w:rPr>
                <w:rFonts w:cs="Times New Roman"/>
                <w:caps w:val="0"/>
                <w:sz w:val="28"/>
                <w:szCs w:val="28"/>
              </w:rPr>
              <w:t>Цели</w:t>
            </w:r>
          </w:p>
          <w:p w:rsidR="00856DE2" w:rsidRDefault="00856DE2" w:rsidP="00856DE2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8"/>
                <w:szCs w:val="28"/>
              </w:rPr>
            </w:pPr>
          </w:p>
          <w:p w:rsidR="00856DE2" w:rsidRDefault="00856DE2" w:rsidP="00856DE2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8"/>
                <w:szCs w:val="28"/>
              </w:rPr>
            </w:pPr>
          </w:p>
          <w:p w:rsidR="00856DE2" w:rsidRDefault="00856DE2" w:rsidP="00856DE2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8"/>
                <w:szCs w:val="28"/>
              </w:rPr>
            </w:pPr>
          </w:p>
          <w:p w:rsidR="00856DE2" w:rsidRDefault="00856DE2" w:rsidP="00856DE2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8"/>
                <w:szCs w:val="28"/>
              </w:rPr>
            </w:pPr>
          </w:p>
          <w:p w:rsidR="00856DE2" w:rsidRPr="00856DE2" w:rsidRDefault="00931344" w:rsidP="00856DE2">
            <w:pPr>
              <w:pStyle w:val="aff0"/>
              <w:framePr w:hSpace="0" w:wrap="auto" w:hAnchor="text" w:xAlign="left" w:yAlign="inline"/>
              <w:numPr>
                <w:ilvl w:val="0"/>
                <w:numId w:val="21"/>
              </w:numPr>
              <w:outlineLvl w:val="0"/>
              <w:rPr>
                <w:sz w:val="28"/>
                <w:szCs w:val="28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B22D162" wp14:editId="61C78BA5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201295</wp:posOffset>
                      </wp:positionV>
                      <wp:extent cx="171450" cy="161925"/>
                      <wp:effectExtent l="0" t="0" r="19050" b="28575"/>
                      <wp:wrapNone/>
                      <wp:docPr id="11" name="Равнобедренный тре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C935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1" o:spid="_x0000_s1026" type="#_x0000_t5" style="position:absolute;margin-left:249.25pt;margin-top:15.85pt;width:13.5pt;height:12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" fillcolor="white [3201]" strokecolor="#5c92b5 [3209]" strokeweight="1.5pt"/>
                  </w:pict>
                </mc:Fallback>
              </mc:AlternateContent>
            </w:r>
            <w:r w:rsidRPr="00026A5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F451A20" wp14:editId="590807A7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198755</wp:posOffset>
                      </wp:positionV>
                      <wp:extent cx="152400" cy="171450"/>
                      <wp:effectExtent l="0" t="0" r="19050" b="19050"/>
                      <wp:wrapNone/>
                      <wp:docPr id="8" name="Равнобедренный тре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AC4AF" id="Равнобедренный треугольник 8" o:spid="_x0000_s1026" type="#_x0000_t5" style="position:absolute;margin-left:233.5pt;margin-top:15.65pt;width:12pt;height:13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" fillcolor="black [3200]" strokecolor="black [1600]" strokeweight="1.5pt"/>
                  </w:pict>
                </mc:Fallback>
              </mc:AlternateContent>
            </w:r>
            <w:r w:rsidRPr="00026A5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41A7D31" wp14:editId="27418D61">
                      <wp:simplePos x="0" y="0"/>
                      <wp:positionH relativeFrom="column">
                        <wp:posOffset>2745105</wp:posOffset>
                      </wp:positionH>
                      <wp:positionV relativeFrom="paragraph">
                        <wp:posOffset>203835</wp:posOffset>
                      </wp:positionV>
                      <wp:extent cx="152400" cy="171450"/>
                      <wp:effectExtent l="0" t="0" r="19050" b="19050"/>
                      <wp:wrapNone/>
                      <wp:docPr id="9" name="Равнобедренный тре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A9857" id="Равнобедренный треугольник 9" o:spid="_x0000_s1026" type="#_x0000_t5" style="position:absolute;margin-left:216.15pt;margin-top:16.05pt;width:12pt;height:1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" fillcolor="black [3200]" strokecolor="black [1600]" strokeweight="1.5pt"/>
                  </w:pict>
                </mc:Fallback>
              </mc:AlternateContent>
            </w:r>
            <w:r w:rsidRPr="00026A5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18D98E25" wp14:editId="6D2ED4FD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208280</wp:posOffset>
                      </wp:positionV>
                      <wp:extent cx="152400" cy="171450"/>
                      <wp:effectExtent l="0" t="0" r="19050" b="19050"/>
                      <wp:wrapNone/>
                      <wp:docPr id="7" name="Равнобедренный тре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94556" id="Равнобедренный треугольник 7" o:spid="_x0000_s1026" type="#_x0000_t5" style="position:absolute;margin-left:199.75pt;margin-top:16.4pt;width:12pt;height:13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" fillcolor="black [3200]" strokecolor="black [1600]" strokeweight="1.5pt"/>
                  </w:pict>
                </mc:Fallback>
              </mc:AlternateContent>
            </w:r>
            <w:r w:rsidR="00856DE2">
              <w:rPr>
                <w:rFonts w:cs="Times New Roman"/>
                <w:caps w:val="0"/>
                <w:sz w:val="28"/>
                <w:szCs w:val="28"/>
              </w:rPr>
              <w:t>Умения</w:t>
            </w:r>
          </w:p>
          <w:p w:rsidR="00856DE2" w:rsidRDefault="00931344" w:rsidP="007728D3">
            <w:pPr>
              <w:pStyle w:val="aff0"/>
              <w:framePr w:hSpace="0" w:wrap="auto" w:hAnchor="text" w:xAlign="left" w:yAlign="inline"/>
              <w:numPr>
                <w:ilvl w:val="1"/>
                <w:numId w:val="21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 w:rsidRPr="00026A5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 wp14:anchorId="38ADECEA" wp14:editId="0366A25B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15875</wp:posOffset>
                      </wp:positionV>
                      <wp:extent cx="152400" cy="171450"/>
                      <wp:effectExtent l="0" t="0" r="19050" b="19050"/>
                      <wp:wrapNone/>
                      <wp:docPr id="4" name="Равнобедренный тре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C644B" id="Равнобедренный треугольник 4" o:spid="_x0000_s1026" type="#_x0000_t5" style="position:absolute;margin-left:184pt;margin-top:1.25pt;width:12pt;height:13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" fillcolor="black [3200]" strokecolor="black [1600]" strokeweight="1.5pt"/>
                  </w:pict>
                </mc:Fallback>
              </mc:AlternateContent>
            </w:r>
            <w:r w:rsidR="00856DE2">
              <w:rPr>
                <w:rFonts w:cs="Times New Roman"/>
                <w:caps w:val="0"/>
                <w:sz w:val="24"/>
                <w:szCs w:val="24"/>
              </w:rPr>
              <w:t xml:space="preserve">Английский Язык: </w:t>
            </w:r>
            <w:r>
              <w:rPr>
                <w:rStyle w:val="affd"/>
                <w:rFonts w:cs="Times New Roman"/>
                <w:caps w:val="0"/>
                <w:sz w:val="24"/>
                <w:szCs w:val="24"/>
              </w:rPr>
              <w:footnoteReference w:id="1"/>
            </w:r>
          </w:p>
          <w:p w:rsidR="00931344" w:rsidRDefault="00931344" w:rsidP="007728D3">
            <w:pPr>
              <w:pStyle w:val="aff0"/>
              <w:framePr w:hSpace="0" w:wrap="auto" w:hAnchor="text" w:xAlign="left" w:yAlign="inline"/>
              <w:numPr>
                <w:ilvl w:val="1"/>
                <w:numId w:val="21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36F2C44" wp14:editId="2B01F0D1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16510</wp:posOffset>
                      </wp:positionV>
                      <wp:extent cx="152400" cy="171450"/>
                      <wp:effectExtent l="0" t="0" r="19050" b="19050"/>
                      <wp:wrapNone/>
                      <wp:docPr id="16" name="Равнобедренный тре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6E7DE" id="Равнобедренный треугольник 16" o:spid="_x0000_s1026" type="#_x0000_t5" style="position:absolute;margin-left:199pt;margin-top:1.3pt;width:12pt;height:13.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" fillcolor="white [3201]" strokecolor="#5c92b5 [3209]" strokeweight="1.5pt"/>
                  </w:pict>
                </mc:Fallback>
              </mc:AlternateContent>
            </w: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048039AD" wp14:editId="46315AB8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27940</wp:posOffset>
                      </wp:positionV>
                      <wp:extent cx="152400" cy="171450"/>
                      <wp:effectExtent l="0" t="0" r="19050" b="19050"/>
                      <wp:wrapNone/>
                      <wp:docPr id="17" name="Равнобедренный тре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1B05F" id="Равнобедренный треугольник 17" o:spid="_x0000_s1026" type="#_x0000_t5" style="position:absolute;margin-left:181pt;margin-top:2.2pt;width:12pt;height:13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" fillcolor="white [3201]" strokecolor="#5c92b5 [3209]" strokeweight="1.5pt"/>
                  </w:pict>
                </mc:Fallback>
              </mc:AlternateContent>
            </w:r>
            <w:r w:rsidR="007728D3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6E721983" wp14:editId="2A499A2C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22225</wp:posOffset>
                      </wp:positionV>
                      <wp:extent cx="152400" cy="161925"/>
                      <wp:effectExtent l="0" t="0" r="19050" b="28575"/>
                      <wp:wrapNone/>
                      <wp:docPr id="15" name="Равнобедренный тре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F5A6" id="Равнобедренный треугольник 15" o:spid="_x0000_s1026" type="#_x0000_t5" style="position:absolute;margin-left:162.9pt;margin-top:1.75pt;width:12pt;height:12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" fillcolor="black [3200]" strokecolor="black [1600]" strokeweight="1.5pt"/>
                  </w:pict>
                </mc:Fallback>
              </mc:AlternateContent>
            </w:r>
            <w:r w:rsidR="007728D3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64AC4CE5" wp14:editId="410ECEE6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12700</wp:posOffset>
                      </wp:positionV>
                      <wp:extent cx="152400" cy="161925"/>
                      <wp:effectExtent l="0" t="0" r="19050" b="28575"/>
                      <wp:wrapNone/>
                      <wp:docPr id="14" name="Равнобедренный тре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FD97D" id="Равнобедренный треугольник 14" o:spid="_x0000_s1026" type="#_x0000_t5" style="position:absolute;margin-left:144.9pt;margin-top:1pt;width:12pt;height:12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" fillcolor="black [3200]" strokecolor="black [1600]" strokeweight="1.5pt"/>
                  </w:pict>
                </mc:Fallback>
              </mc:AlternateContent>
            </w:r>
            <w:r w:rsidR="007728D3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702421FF" wp14:editId="353928AD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10160</wp:posOffset>
                      </wp:positionV>
                      <wp:extent cx="152400" cy="161925"/>
                      <wp:effectExtent l="0" t="0" r="19050" b="28575"/>
                      <wp:wrapNone/>
                      <wp:docPr id="13" name="Равнобедренный тре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6D900" id="Равнобедренный треугольник 13" o:spid="_x0000_s1026" type="#_x0000_t5" style="position:absolute;margin-left:127.65pt;margin-top:.8pt;width:12pt;height:12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" fillcolor="black [3200]" strokecolor="black [1600]" strokeweight="1.5pt"/>
                  </w:pict>
                </mc:Fallback>
              </mc:AlternateContent>
            </w:r>
            <w:r w:rsidR="007728D3">
              <w:rPr>
                <w:rFonts w:cs="Times New Roman"/>
                <w:caps w:val="0"/>
                <w:sz w:val="24"/>
                <w:szCs w:val="24"/>
              </w:rPr>
              <w:t>История:</w:t>
            </w:r>
          </w:p>
          <w:p w:rsidR="00931344" w:rsidRDefault="00931344" w:rsidP="00931344">
            <w:pPr>
              <w:pStyle w:val="aff0"/>
              <w:framePr w:hSpace="0" w:wrap="auto" w:hAnchor="text" w:xAlign="left" w:yAlign="inline"/>
              <w:ind w:left="1440"/>
              <w:outlineLvl w:val="0"/>
              <w:rPr>
                <w:rFonts w:cs="Times New Roman"/>
                <w:caps w:val="0"/>
                <w:sz w:val="24"/>
                <w:szCs w:val="24"/>
              </w:rPr>
            </w:pP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0"/>
                <w:numId w:val="21"/>
              </w:numPr>
              <w:outlineLvl w:val="0"/>
              <w:rPr>
                <w:rFonts w:cs="Times New Roman"/>
                <w:caps w:val="0"/>
                <w:sz w:val="28"/>
                <w:szCs w:val="28"/>
              </w:rPr>
            </w:pPr>
            <w:r>
              <w:rPr>
                <w:rFonts w:cs="Times New Roman"/>
                <w:caps w:val="0"/>
                <w:sz w:val="28"/>
                <w:szCs w:val="28"/>
              </w:rPr>
              <w:t xml:space="preserve">     </w:t>
            </w:r>
            <w:r w:rsidR="00931344" w:rsidRPr="00931344">
              <w:rPr>
                <w:rFonts w:cs="Times New Roman"/>
                <w:caps w:val="0"/>
                <w:sz w:val="28"/>
                <w:szCs w:val="28"/>
              </w:rPr>
              <w:t>Путешествия</w:t>
            </w:r>
            <w:r w:rsidR="00931344">
              <w:rPr>
                <w:rFonts w:cs="Times New Roman"/>
                <w:caps w:val="0"/>
                <w:sz w:val="28"/>
                <w:szCs w:val="28"/>
              </w:rPr>
              <w:t>: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Англия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Шотландия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Уэльс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Латвия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Испания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Италия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Латвия</w:t>
            </w:r>
          </w:p>
          <w:p w:rsid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r w:rsidR="00885BA2">
              <w:rPr>
                <w:rFonts w:cs="Times New Roman"/>
                <w:caps w:val="0"/>
                <w:sz w:val="24"/>
                <w:szCs w:val="24"/>
              </w:rPr>
              <w:t>Бельгия</w:t>
            </w:r>
          </w:p>
          <w:p w:rsidR="00885BA2" w:rsidRPr="00885BA2" w:rsidRDefault="001C22D7" w:rsidP="00885BA2">
            <w:pPr>
              <w:pStyle w:val="aff0"/>
              <w:framePr w:hSpace="0" w:wrap="auto" w:hAnchor="text" w:xAlign="left" w:yAlign="inline"/>
              <w:numPr>
                <w:ilvl w:val="1"/>
                <w:numId w:val="22"/>
              </w:numPr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 </w:t>
            </w:r>
            <w:proofErr w:type="spellStart"/>
            <w:r w:rsidR="00885BA2">
              <w:rPr>
                <w:rFonts w:cs="Times New Roman"/>
                <w:caps w:val="0"/>
                <w:sz w:val="24"/>
                <w:szCs w:val="24"/>
              </w:rPr>
              <w:t>Изариль</w:t>
            </w:r>
            <w:proofErr w:type="spellEnd"/>
          </w:p>
          <w:p w:rsidR="00931344" w:rsidRDefault="00931344" w:rsidP="00931344">
            <w:pPr>
              <w:pStyle w:val="aff0"/>
              <w:framePr w:hSpace="0" w:wrap="auto" w:hAnchor="text" w:xAlign="left" w:yAlign="inline"/>
              <w:ind w:left="720"/>
              <w:outlineLvl w:val="0"/>
              <w:rPr>
                <w:rFonts w:cs="Times New Roman"/>
                <w:caps w:val="0"/>
                <w:sz w:val="24"/>
                <w:szCs w:val="24"/>
              </w:rPr>
            </w:pPr>
          </w:p>
          <w:p w:rsidR="007728D3" w:rsidRPr="007728D3" w:rsidRDefault="007728D3" w:rsidP="00931344">
            <w:pPr>
              <w:pStyle w:val="aff0"/>
              <w:framePr w:hSpace="0" w:wrap="auto" w:hAnchor="text" w:xAlign="left" w:yAlign="inline"/>
              <w:outlineLvl w:val="0"/>
              <w:rPr>
                <w:rFonts w:cs="Times New Roman"/>
                <w:caps w:val="0"/>
                <w:sz w:val="24"/>
                <w:szCs w:val="24"/>
              </w:rPr>
            </w:pPr>
            <w:r>
              <w:rPr>
                <w:rFonts w:cs="Times New Roman"/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236" w:type="dxa"/>
            <w:tcBorders>
              <w:left w:val="nil"/>
            </w:tcBorders>
            <w:shd w:val="clear" w:color="auto" w:fill="auto"/>
          </w:tcPr>
          <w:p w:rsidR="007D251A" w:rsidRPr="00026A57" w:rsidRDefault="007D251A" w:rsidP="001665CB">
            <w:pPr>
              <w:spacing w:after="0" w:line="240" w:lineRule="auto"/>
              <w:outlineLvl w:val="0"/>
              <w:rPr>
                <w:rFonts w:asciiTheme="majorHAnsi" w:eastAsiaTheme="majorEastAsia" w:hAnsiTheme="majorHAnsi" w:cstheme="majorBidi"/>
                <w:color w:val="FFFFFF" w:themeColor="background1"/>
                <w:sz w:val="32"/>
                <w:szCs w:val="32"/>
              </w:rPr>
            </w:pPr>
          </w:p>
        </w:tc>
      </w:tr>
    </w:tbl>
    <w:p w:rsidR="001C22D7" w:rsidRDefault="001C22D7" w:rsidP="001C22D7">
      <w:pPr>
        <w:pStyle w:val="afb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  </w:t>
      </w:r>
    </w:p>
    <w:p w:rsidR="00885BA2" w:rsidRDefault="001C22D7" w:rsidP="00885BA2">
      <w:pPr>
        <w:pStyle w:val="af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85BA2">
        <w:rPr>
          <w:sz w:val="28"/>
          <w:szCs w:val="28"/>
        </w:rPr>
        <w:t>Интересы:</w:t>
      </w:r>
    </w:p>
    <w:p w:rsidR="00D83AE9" w:rsidRDefault="00981CEA" w:rsidP="00885BA2">
      <w:pPr>
        <w:pStyle w:val="afb"/>
      </w:pPr>
      <w:r>
        <w:t>Интерес                     Возраст его появления</w:t>
      </w:r>
    </w:p>
    <w:p w:rsidR="00981CEA" w:rsidRDefault="00981CEA" w:rsidP="00885BA2">
      <w:pPr>
        <w:pStyle w:val="afb"/>
      </w:pPr>
    </w:p>
    <w:p w:rsidR="00981CEA" w:rsidRDefault="00981CEA" w:rsidP="00981CEA">
      <w:r>
        <w:t>Писательство           11</w:t>
      </w:r>
    </w:p>
    <w:p w:rsidR="00981CEA" w:rsidRDefault="00981CEA" w:rsidP="00981CEA">
      <w:r>
        <w:t>Театр                           12</w:t>
      </w:r>
    </w:p>
    <w:p w:rsidR="00981CEA" w:rsidRDefault="00981CEA" w:rsidP="00981CEA">
      <w:r>
        <w:t>Рисование                 1</w:t>
      </w:r>
      <w:r w:rsidR="00EE2727">
        <w:t>9</w:t>
      </w:r>
    </w:p>
    <w:p w:rsidR="00981CEA" w:rsidRDefault="00981CEA" w:rsidP="00981CEA">
      <w:r>
        <w:t>Археология               16</w:t>
      </w:r>
    </w:p>
    <w:p w:rsidR="00981CEA" w:rsidRDefault="00EE2727" w:rsidP="00981CEA">
      <w:r>
        <w:t>Перевод                     17</w:t>
      </w:r>
    </w:p>
    <w:p w:rsidR="00EE2727" w:rsidRDefault="00EE2727" w:rsidP="00981CEA">
      <w:r>
        <w:t>Мюзиклы                  17</w:t>
      </w:r>
    </w:p>
    <w:p w:rsidR="00EE2727" w:rsidRDefault="00EE2727" w:rsidP="00981CEA">
      <w:r>
        <w:t>Преподавание         19</w:t>
      </w:r>
    </w:p>
    <w:p w:rsidR="00EE2727" w:rsidRDefault="00EE2727" w:rsidP="00981CEA"/>
    <w:p w:rsidR="00EE2727" w:rsidRDefault="001C22D7" w:rsidP="00EE2727">
      <w:pPr>
        <w:pStyle w:val="af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E2727" w:rsidRPr="00EE2727">
        <w:rPr>
          <w:sz w:val="28"/>
          <w:szCs w:val="28"/>
        </w:rPr>
        <w:t xml:space="preserve">Цели </w:t>
      </w:r>
    </w:p>
    <w:p w:rsidR="00EE2727" w:rsidRPr="00EE2727" w:rsidRDefault="001C22D7" w:rsidP="00EE2727">
      <w:pPr>
        <w:pStyle w:val="afb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E2727" w:rsidRPr="00EE2727">
        <w:rPr>
          <w:sz w:val="24"/>
          <w:szCs w:val="24"/>
        </w:rPr>
        <w:t>Учёба</w:t>
      </w:r>
    </w:p>
    <w:p w:rsidR="00EE2727" w:rsidRPr="00EE2727" w:rsidRDefault="00EE2727" w:rsidP="00EE2727">
      <w:pPr>
        <w:pStyle w:val="afb"/>
        <w:numPr>
          <w:ilvl w:val="0"/>
          <w:numId w:val="26"/>
        </w:numPr>
        <w:spacing w:after="0"/>
        <w:ind w:left="2571"/>
        <w:rPr>
          <w:sz w:val="28"/>
          <w:szCs w:val="28"/>
        </w:rPr>
      </w:pPr>
      <w:r>
        <w:t xml:space="preserve">Попасть в топ рейтинга </w:t>
      </w:r>
    </w:p>
    <w:p w:rsidR="00EE2727" w:rsidRPr="00EE2727" w:rsidRDefault="00EE2727" w:rsidP="00EE2727">
      <w:pPr>
        <w:pStyle w:val="afb"/>
        <w:numPr>
          <w:ilvl w:val="0"/>
          <w:numId w:val="26"/>
        </w:numPr>
        <w:spacing w:after="0"/>
        <w:ind w:left="2571"/>
        <w:rPr>
          <w:sz w:val="28"/>
          <w:szCs w:val="28"/>
        </w:rPr>
      </w:pPr>
      <w:r>
        <w:t>Поднять испанский на уровень С1</w:t>
      </w:r>
    </w:p>
    <w:p w:rsidR="00EE2727" w:rsidRDefault="00EE2727" w:rsidP="00EE2727">
      <w:pPr>
        <w:spacing w:after="0"/>
        <w:rPr>
          <w:sz w:val="28"/>
          <w:szCs w:val="28"/>
        </w:rPr>
      </w:pPr>
    </w:p>
    <w:p w:rsidR="00EE2727" w:rsidRPr="00AC41D8" w:rsidRDefault="001C22D7" w:rsidP="00AC41D8">
      <w:pPr>
        <w:pStyle w:val="afb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E2727" w:rsidRPr="00AC41D8">
        <w:rPr>
          <w:sz w:val="24"/>
          <w:szCs w:val="24"/>
        </w:rPr>
        <w:t>Писательство</w:t>
      </w:r>
    </w:p>
    <w:p w:rsidR="00EE2727" w:rsidRPr="00EE2727" w:rsidRDefault="00EE2727" w:rsidP="00EE2727">
      <w:pPr>
        <w:pStyle w:val="afb"/>
        <w:numPr>
          <w:ilvl w:val="0"/>
          <w:numId w:val="29"/>
        </w:numPr>
        <w:spacing w:after="0"/>
        <w:rPr>
          <w:sz w:val="24"/>
          <w:szCs w:val="24"/>
        </w:rPr>
      </w:pPr>
      <w:r>
        <w:t>Издать свою книгу</w:t>
      </w:r>
    </w:p>
    <w:p w:rsidR="00EE2727" w:rsidRPr="00EE2727" w:rsidRDefault="00EE2727" w:rsidP="00EE2727">
      <w:pPr>
        <w:pStyle w:val="afb"/>
        <w:numPr>
          <w:ilvl w:val="0"/>
          <w:numId w:val="29"/>
        </w:numPr>
        <w:spacing w:after="0"/>
        <w:rPr>
          <w:sz w:val="24"/>
          <w:szCs w:val="24"/>
        </w:rPr>
      </w:pPr>
      <w:r>
        <w:t>Быть интересным читателю</w:t>
      </w:r>
    </w:p>
    <w:p w:rsidR="00AC41D8" w:rsidRDefault="001C22D7" w:rsidP="00AC41D8">
      <w:pPr>
        <w:pStyle w:val="afb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41D8">
        <w:rPr>
          <w:sz w:val="24"/>
          <w:szCs w:val="24"/>
        </w:rPr>
        <w:t>Археология</w:t>
      </w:r>
    </w:p>
    <w:p w:rsidR="00AC41D8" w:rsidRDefault="00AC41D8" w:rsidP="00AC41D8">
      <w:pPr>
        <w:pStyle w:val="afb"/>
        <w:numPr>
          <w:ilvl w:val="0"/>
          <w:numId w:val="36"/>
        </w:numPr>
        <w:spacing w:after="0"/>
      </w:pPr>
      <w:r w:rsidRPr="00AC41D8">
        <w:t xml:space="preserve">Вновь </w:t>
      </w:r>
      <w:r>
        <w:t>оказаться на раскопках в Крыму</w:t>
      </w:r>
    </w:p>
    <w:p w:rsidR="00AC41D8" w:rsidRDefault="00AC41D8" w:rsidP="00AC41D8">
      <w:pPr>
        <w:pStyle w:val="afb"/>
        <w:numPr>
          <w:ilvl w:val="0"/>
          <w:numId w:val="36"/>
        </w:numPr>
        <w:spacing w:after="0"/>
      </w:pPr>
      <w:r>
        <w:t>Самостоятельно найти какой-либо архитектурный объект</w:t>
      </w:r>
    </w:p>
    <w:p w:rsidR="00AC41D8" w:rsidRDefault="00AC41D8" w:rsidP="00AC41D8">
      <w:pPr>
        <w:pStyle w:val="afb"/>
        <w:spacing w:after="0"/>
        <w:ind w:left="2205"/>
      </w:pPr>
    </w:p>
    <w:p w:rsidR="00AC41D8" w:rsidRDefault="001C22D7" w:rsidP="00AC41D8">
      <w:pPr>
        <w:pStyle w:val="afb"/>
        <w:numPr>
          <w:ilvl w:val="0"/>
          <w:numId w:val="2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41D8" w:rsidRPr="00AC41D8">
        <w:rPr>
          <w:sz w:val="24"/>
          <w:szCs w:val="24"/>
        </w:rPr>
        <w:t>Рисование</w:t>
      </w:r>
    </w:p>
    <w:p w:rsidR="00AC41D8" w:rsidRPr="00AC41D8" w:rsidRDefault="00AC41D8" w:rsidP="00AC41D8">
      <w:pPr>
        <w:pStyle w:val="afb"/>
        <w:numPr>
          <w:ilvl w:val="0"/>
          <w:numId w:val="39"/>
        </w:numPr>
        <w:spacing w:after="0"/>
        <w:rPr>
          <w:sz w:val="24"/>
          <w:szCs w:val="24"/>
        </w:rPr>
      </w:pPr>
      <w:r>
        <w:t>Перестать срисовывать</w:t>
      </w:r>
    </w:p>
    <w:p w:rsidR="00AC41D8" w:rsidRPr="00AC41D8" w:rsidRDefault="00AC41D8" w:rsidP="00AC41D8">
      <w:pPr>
        <w:pStyle w:val="afb"/>
        <w:numPr>
          <w:ilvl w:val="0"/>
          <w:numId w:val="39"/>
        </w:numPr>
        <w:spacing w:after="0"/>
        <w:rPr>
          <w:sz w:val="24"/>
          <w:szCs w:val="24"/>
        </w:rPr>
      </w:pPr>
      <w:r>
        <w:t>Приобрести собственный стиль</w:t>
      </w:r>
    </w:p>
    <w:p w:rsidR="00AC41D8" w:rsidRPr="00AC41D8" w:rsidRDefault="00AC41D8" w:rsidP="00AC41D8">
      <w:pPr>
        <w:pStyle w:val="afb"/>
        <w:numPr>
          <w:ilvl w:val="0"/>
          <w:numId w:val="39"/>
        </w:numPr>
        <w:spacing w:after="0"/>
        <w:rPr>
          <w:sz w:val="24"/>
          <w:szCs w:val="24"/>
        </w:rPr>
      </w:pPr>
      <w:r>
        <w:t>Перестать стесняться показывать свои работы другим</w:t>
      </w:r>
    </w:p>
    <w:p w:rsidR="00AC41D8" w:rsidRDefault="00AC41D8" w:rsidP="00AC41D8">
      <w:pPr>
        <w:spacing w:after="0"/>
      </w:pPr>
    </w:p>
    <w:p w:rsidR="00AC41D8" w:rsidRPr="00AC41D8" w:rsidRDefault="00AC41D8" w:rsidP="00AC41D8">
      <w:pPr>
        <w:spacing w:after="0"/>
      </w:pPr>
    </w:p>
    <w:p w:rsidR="00AC41D8" w:rsidRPr="00AC41D8" w:rsidRDefault="00AC41D8" w:rsidP="00AC41D8">
      <w:r w:rsidRPr="00AC41D8">
        <w:t xml:space="preserve">                               </w:t>
      </w:r>
    </w:p>
    <w:p w:rsidR="00AC41D8" w:rsidRPr="00AC41D8" w:rsidRDefault="00AC41D8" w:rsidP="00AC41D8">
      <w:pPr>
        <w:pStyle w:val="afb"/>
        <w:spacing w:after="0"/>
        <w:ind w:left="1845"/>
        <w:rPr>
          <w:sz w:val="24"/>
          <w:szCs w:val="24"/>
        </w:rPr>
      </w:pPr>
    </w:p>
    <w:p w:rsidR="00EE2727" w:rsidRPr="00EE2727" w:rsidRDefault="00EE2727" w:rsidP="00EE2727">
      <w:pPr>
        <w:spacing w:after="0"/>
        <w:rPr>
          <w:sz w:val="28"/>
          <w:szCs w:val="28"/>
        </w:rPr>
      </w:pPr>
    </w:p>
    <w:p w:rsidR="00EE2727" w:rsidRDefault="00EE2727" w:rsidP="00981CEA">
      <w:r>
        <w:t xml:space="preserve">                                                                                                              </w:t>
      </w:r>
    </w:p>
    <w:p w:rsidR="00EE2727" w:rsidRPr="00EE2727" w:rsidRDefault="00EE2727" w:rsidP="00EE2727">
      <w:pPr>
        <w:pStyle w:val="aff0"/>
        <w:framePr w:wrap="around"/>
      </w:pPr>
    </w:p>
    <w:p w:rsidR="00981CEA" w:rsidRDefault="00981CEA" w:rsidP="00981CEA"/>
    <w:p w:rsidR="00D83AE9" w:rsidRPr="00885BA2" w:rsidRDefault="00D83AE9" w:rsidP="00981CEA"/>
    <w:sectPr w:rsidR="00D83AE9" w:rsidRPr="00885BA2" w:rsidSect="00D83AE9">
      <w:type w:val="continuous"/>
      <w:pgSz w:w="12240" w:h="15840"/>
      <w:pgMar w:top="1080" w:right="1080" w:bottom="1080" w:left="1080" w:header="720" w:footer="720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05" w:rsidRDefault="00985705">
      <w:pPr>
        <w:spacing w:after="0" w:line="240" w:lineRule="auto"/>
      </w:pPr>
      <w:r>
        <w:separator/>
      </w:r>
    </w:p>
  </w:endnote>
  <w:endnote w:type="continuationSeparator" w:id="0">
    <w:p w:rsidR="00985705" w:rsidRDefault="0098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05" w:rsidRDefault="00985705">
      <w:pPr>
        <w:spacing w:after="0" w:line="240" w:lineRule="auto"/>
      </w:pPr>
      <w:r>
        <w:separator/>
      </w:r>
    </w:p>
  </w:footnote>
  <w:footnote w:type="continuationSeparator" w:id="0">
    <w:p w:rsidR="00985705" w:rsidRDefault="00985705">
      <w:pPr>
        <w:spacing w:after="0" w:line="240" w:lineRule="auto"/>
      </w:pPr>
      <w:r>
        <w:continuationSeparator/>
      </w:r>
    </w:p>
  </w:footnote>
  <w:footnote w:id="1">
    <w:p w:rsidR="00931344" w:rsidRDefault="00931344">
      <w:pPr>
        <w:pStyle w:val="affb"/>
      </w:pPr>
      <w:r>
        <w:rPr>
          <w:rStyle w:val="affd"/>
        </w:rPr>
        <w:footnoteRef/>
      </w:r>
      <w:r>
        <w:t xml:space="preserve"> </w:t>
      </w:r>
      <w:r w:rsidR="00A46587">
        <w:t>Треугольники показывают уровень знания. Пять чёрных треугольников – максимум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1365454F"/>
    <w:multiLevelType w:val="hybridMultilevel"/>
    <w:tmpl w:val="60CCC9AA"/>
    <w:lvl w:ilvl="0" w:tplc="041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12" w15:restartNumberingAfterBreak="0">
    <w:nsid w:val="152F5AFD"/>
    <w:multiLevelType w:val="hybridMultilevel"/>
    <w:tmpl w:val="CA92B9C4"/>
    <w:lvl w:ilvl="0" w:tplc="041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13" w15:restartNumberingAfterBreak="0">
    <w:nsid w:val="1E5E2EF2"/>
    <w:multiLevelType w:val="hybridMultilevel"/>
    <w:tmpl w:val="0EB81D20"/>
    <w:lvl w:ilvl="0" w:tplc="B308ED8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D4146"/>
    <w:multiLevelType w:val="multilevel"/>
    <w:tmpl w:val="AD365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5" w15:restartNumberingAfterBreak="0">
    <w:nsid w:val="26D32E1C"/>
    <w:multiLevelType w:val="hybridMultilevel"/>
    <w:tmpl w:val="6D5CE062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2E40019C"/>
    <w:multiLevelType w:val="hybridMultilevel"/>
    <w:tmpl w:val="C0BC73A6"/>
    <w:lvl w:ilvl="0" w:tplc="45D4437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3C8C0EF0"/>
    <w:multiLevelType w:val="hybridMultilevel"/>
    <w:tmpl w:val="A00C545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8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9" w15:restartNumberingAfterBreak="0">
    <w:nsid w:val="401E1170"/>
    <w:multiLevelType w:val="hybridMultilevel"/>
    <w:tmpl w:val="61AC58A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B71795B"/>
    <w:multiLevelType w:val="hybridMultilevel"/>
    <w:tmpl w:val="F87664C0"/>
    <w:lvl w:ilvl="0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4E18393E"/>
    <w:multiLevelType w:val="multilevel"/>
    <w:tmpl w:val="90BC01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22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6D1745"/>
    <w:multiLevelType w:val="hybridMultilevel"/>
    <w:tmpl w:val="DA1C2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70B67"/>
    <w:multiLevelType w:val="multilevel"/>
    <w:tmpl w:val="8C342B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E9F3FF7"/>
    <w:multiLevelType w:val="multilevel"/>
    <w:tmpl w:val="C0BC73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05" w:hanging="360"/>
      </w:pPr>
    </w:lvl>
    <w:lvl w:ilvl="2" w:tentative="1">
      <w:start w:val="1"/>
      <w:numFmt w:val="lowerRoman"/>
      <w:lvlText w:val="%3."/>
      <w:lvlJc w:val="right"/>
      <w:pPr>
        <w:ind w:left="2925" w:hanging="180"/>
      </w:pPr>
    </w:lvl>
    <w:lvl w:ilvl="3" w:tentative="1">
      <w:start w:val="1"/>
      <w:numFmt w:val="decimal"/>
      <w:lvlText w:val="%4."/>
      <w:lvlJc w:val="left"/>
      <w:pPr>
        <w:ind w:left="3645" w:hanging="360"/>
      </w:pPr>
    </w:lvl>
    <w:lvl w:ilvl="4" w:tentative="1">
      <w:start w:val="1"/>
      <w:numFmt w:val="lowerLetter"/>
      <w:lvlText w:val="%5."/>
      <w:lvlJc w:val="left"/>
      <w:pPr>
        <w:ind w:left="4365" w:hanging="360"/>
      </w:pPr>
    </w:lvl>
    <w:lvl w:ilvl="5" w:tentative="1">
      <w:start w:val="1"/>
      <w:numFmt w:val="lowerRoman"/>
      <w:lvlText w:val="%6."/>
      <w:lvlJc w:val="right"/>
      <w:pPr>
        <w:ind w:left="5085" w:hanging="180"/>
      </w:pPr>
    </w:lvl>
    <w:lvl w:ilvl="6" w:tentative="1">
      <w:start w:val="1"/>
      <w:numFmt w:val="decimal"/>
      <w:lvlText w:val="%7."/>
      <w:lvlJc w:val="left"/>
      <w:pPr>
        <w:ind w:left="5805" w:hanging="360"/>
      </w:pPr>
    </w:lvl>
    <w:lvl w:ilvl="7" w:tentative="1">
      <w:start w:val="1"/>
      <w:numFmt w:val="lowerLetter"/>
      <w:lvlText w:val="%8."/>
      <w:lvlJc w:val="left"/>
      <w:pPr>
        <w:ind w:left="6525" w:hanging="360"/>
      </w:pPr>
    </w:lvl>
    <w:lvl w:ilvl="8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5F871826"/>
    <w:multiLevelType w:val="multilevel"/>
    <w:tmpl w:val="3BB062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520"/>
      </w:pPr>
      <w:rPr>
        <w:rFonts w:hint="default"/>
      </w:rPr>
    </w:lvl>
  </w:abstractNum>
  <w:abstractNum w:abstractNumId="27" w15:restartNumberingAfterBreak="0">
    <w:nsid w:val="605F57C8"/>
    <w:multiLevelType w:val="hybridMultilevel"/>
    <w:tmpl w:val="9822C27C"/>
    <w:lvl w:ilvl="0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8" w15:restartNumberingAfterBreak="0">
    <w:nsid w:val="66510D42"/>
    <w:multiLevelType w:val="hybridMultilevel"/>
    <w:tmpl w:val="7DBC19F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9" w15:restartNumberingAfterBreak="0">
    <w:nsid w:val="66854183"/>
    <w:multiLevelType w:val="hybridMultilevel"/>
    <w:tmpl w:val="1F42AD44"/>
    <w:lvl w:ilvl="0" w:tplc="041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0" w15:restartNumberingAfterBreak="0">
    <w:nsid w:val="6E3B1F1B"/>
    <w:multiLevelType w:val="multilevel"/>
    <w:tmpl w:val="438CD9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6F9B58E7"/>
    <w:multiLevelType w:val="hybridMultilevel"/>
    <w:tmpl w:val="EACC3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7D307F"/>
    <w:multiLevelType w:val="multilevel"/>
    <w:tmpl w:val="C0BC73A6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05" w:hanging="360"/>
      </w:pPr>
    </w:lvl>
    <w:lvl w:ilvl="2" w:tentative="1">
      <w:start w:val="1"/>
      <w:numFmt w:val="lowerRoman"/>
      <w:lvlText w:val="%3."/>
      <w:lvlJc w:val="right"/>
      <w:pPr>
        <w:ind w:left="2925" w:hanging="180"/>
      </w:pPr>
    </w:lvl>
    <w:lvl w:ilvl="3" w:tentative="1">
      <w:start w:val="1"/>
      <w:numFmt w:val="decimal"/>
      <w:lvlText w:val="%4."/>
      <w:lvlJc w:val="left"/>
      <w:pPr>
        <w:ind w:left="3645" w:hanging="360"/>
      </w:pPr>
    </w:lvl>
    <w:lvl w:ilvl="4" w:tentative="1">
      <w:start w:val="1"/>
      <w:numFmt w:val="lowerLetter"/>
      <w:lvlText w:val="%5."/>
      <w:lvlJc w:val="left"/>
      <w:pPr>
        <w:ind w:left="4365" w:hanging="360"/>
      </w:pPr>
    </w:lvl>
    <w:lvl w:ilvl="5" w:tentative="1">
      <w:start w:val="1"/>
      <w:numFmt w:val="lowerRoman"/>
      <w:lvlText w:val="%6."/>
      <w:lvlJc w:val="right"/>
      <w:pPr>
        <w:ind w:left="5085" w:hanging="180"/>
      </w:pPr>
    </w:lvl>
    <w:lvl w:ilvl="6" w:tentative="1">
      <w:start w:val="1"/>
      <w:numFmt w:val="decimal"/>
      <w:lvlText w:val="%7."/>
      <w:lvlJc w:val="left"/>
      <w:pPr>
        <w:ind w:left="5805" w:hanging="360"/>
      </w:pPr>
    </w:lvl>
    <w:lvl w:ilvl="7" w:tentative="1">
      <w:start w:val="1"/>
      <w:numFmt w:val="lowerLetter"/>
      <w:lvlText w:val="%8."/>
      <w:lvlJc w:val="left"/>
      <w:pPr>
        <w:ind w:left="6525" w:hanging="360"/>
      </w:pPr>
    </w:lvl>
    <w:lvl w:ilvl="8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2"/>
  </w:num>
  <w:num w:numId="2">
    <w:abstractNumId w:val="18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8"/>
  </w:num>
  <w:num w:numId="16">
    <w:abstractNumId w:val="10"/>
  </w:num>
  <w:num w:numId="17">
    <w:abstractNumId w:val="22"/>
  </w:num>
  <w:num w:numId="18">
    <w:abstractNumId w:val="18"/>
  </w:num>
  <w:num w:numId="19">
    <w:abstractNumId w:val="10"/>
  </w:num>
  <w:num w:numId="20">
    <w:abstractNumId w:val="30"/>
  </w:num>
  <w:num w:numId="21">
    <w:abstractNumId w:val="24"/>
  </w:num>
  <w:num w:numId="22">
    <w:abstractNumId w:val="21"/>
  </w:num>
  <w:num w:numId="23">
    <w:abstractNumId w:val="13"/>
  </w:num>
  <w:num w:numId="24">
    <w:abstractNumId w:val="31"/>
  </w:num>
  <w:num w:numId="25">
    <w:abstractNumId w:val="26"/>
  </w:num>
  <w:num w:numId="26">
    <w:abstractNumId w:val="20"/>
  </w:num>
  <w:num w:numId="27">
    <w:abstractNumId w:val="14"/>
  </w:num>
  <w:num w:numId="28">
    <w:abstractNumId w:val="16"/>
  </w:num>
  <w:num w:numId="29">
    <w:abstractNumId w:val="27"/>
  </w:num>
  <w:num w:numId="30">
    <w:abstractNumId w:val="29"/>
  </w:num>
  <w:num w:numId="31">
    <w:abstractNumId w:val="23"/>
  </w:num>
  <w:num w:numId="32">
    <w:abstractNumId w:val="12"/>
  </w:num>
  <w:num w:numId="33">
    <w:abstractNumId w:val="11"/>
  </w:num>
  <w:num w:numId="34">
    <w:abstractNumId w:val="19"/>
  </w:num>
  <w:num w:numId="35">
    <w:abstractNumId w:val="28"/>
  </w:num>
  <w:num w:numId="36">
    <w:abstractNumId w:val="15"/>
  </w:num>
  <w:num w:numId="37">
    <w:abstractNumId w:val="25"/>
  </w:num>
  <w:num w:numId="38">
    <w:abstractNumId w:val="3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1A"/>
    <w:rsid w:val="00026A57"/>
    <w:rsid w:val="001665CB"/>
    <w:rsid w:val="001C22D7"/>
    <w:rsid w:val="003A4C65"/>
    <w:rsid w:val="007728D3"/>
    <w:rsid w:val="007D251A"/>
    <w:rsid w:val="00856DE2"/>
    <w:rsid w:val="00885BA2"/>
    <w:rsid w:val="00931344"/>
    <w:rsid w:val="00981CEA"/>
    <w:rsid w:val="00985705"/>
    <w:rsid w:val="00A46587"/>
    <w:rsid w:val="00AC41D8"/>
    <w:rsid w:val="00D83AE9"/>
    <w:rsid w:val="00EE272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0572FADF"/>
  <w15:docId w15:val="{6E1884A7-D911-43AA-AC0E-DFB2CE5E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paragraph" w:styleId="affb">
    <w:name w:val="footnote text"/>
    <w:basedOn w:val="a2"/>
    <w:link w:val="affc"/>
    <w:uiPriority w:val="99"/>
    <w:semiHidden/>
    <w:unhideWhenUsed/>
    <w:rsid w:val="00931344"/>
    <w:pPr>
      <w:spacing w:after="0" w:line="240" w:lineRule="auto"/>
    </w:pPr>
  </w:style>
  <w:style w:type="character" w:customStyle="1" w:styleId="affc">
    <w:name w:val="Текст сноски Знак"/>
    <w:basedOn w:val="a3"/>
    <w:link w:val="affb"/>
    <w:uiPriority w:val="99"/>
    <w:semiHidden/>
    <w:rsid w:val="00931344"/>
  </w:style>
  <w:style w:type="character" w:styleId="affd">
    <w:name w:val="footnote reference"/>
    <w:basedOn w:val="a3"/>
    <w:uiPriority w:val="99"/>
    <w:semiHidden/>
    <w:unhideWhenUsed/>
    <w:rsid w:val="009313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56;&#1077;&#1079;&#1102;&#1084;&#1077;%20(&#1090;&#1077;&#1084;&#1072;%20&#1043;&#1086;&#1088;&#1086;&#1076;&#1089;&#1082;&#1072;&#110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CCF9FD3B84AAC87C299FFE91C1E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17895-4D1E-4B97-843F-2A7AC31AAD8D}"/>
      </w:docPartPr>
      <w:docPartBody>
        <w:p w:rsidR="00000000" w:rsidRDefault="00831906" w:rsidP="00831906">
          <w:pPr>
            <w:pStyle w:val="001CCF9FD3B84AAC87C299FFE91C1EBB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06"/>
    <w:rsid w:val="000E6961"/>
    <w:rsid w:val="008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7B77721A1E7A4856A2ED446D93F839DA">
    <w:name w:val="7B77721A1E7A4856A2ED446D93F839DA"/>
  </w:style>
  <w:style w:type="paragraph" w:customStyle="1" w:styleId="BE15727B1C104DEFAE8DC3030518C51B">
    <w:name w:val="BE15727B1C104DEFAE8DC3030518C51B"/>
  </w:style>
  <w:style w:type="paragraph" w:customStyle="1" w:styleId="251E85BF21244ED6A5A6F66DC9F87D34">
    <w:name w:val="251E85BF21244ED6A5A6F66DC9F87D34"/>
  </w:style>
  <w:style w:type="paragraph" w:customStyle="1" w:styleId="303D838FAF5D4CFC9BCD6672A6E97FE7">
    <w:name w:val="303D838FAF5D4CFC9BCD6672A6E97FE7"/>
  </w:style>
  <w:style w:type="paragraph" w:customStyle="1" w:styleId="48F7E727FC49499E9E80402191552295">
    <w:name w:val="48F7E727FC49499E9E80402191552295"/>
  </w:style>
  <w:style w:type="paragraph" w:customStyle="1" w:styleId="ABE9FA72AB594E6C831A17FDDA9A166D">
    <w:name w:val="ABE9FA72AB594E6C831A17FDDA9A166D"/>
  </w:style>
  <w:style w:type="paragraph" w:customStyle="1" w:styleId="24172088050E48B0A17E6A005E7FC7B1">
    <w:name w:val="24172088050E48B0A17E6A005E7FC7B1"/>
  </w:style>
  <w:style w:type="paragraph" w:customStyle="1" w:styleId="0CA6FDBD62464DA3AC7F7A2EA3538EA8">
    <w:name w:val="0CA6FDBD62464DA3AC7F7A2EA3538EA8"/>
  </w:style>
  <w:style w:type="paragraph" w:customStyle="1" w:styleId="87F10A68C33B49FBA53F425BDAFA9C37">
    <w:name w:val="87F10A68C33B49FBA53F425BDAFA9C37"/>
  </w:style>
  <w:style w:type="paragraph" w:customStyle="1" w:styleId="12F65ADF8CEF4A1887B4D6962067EB6A">
    <w:name w:val="12F65ADF8CEF4A1887B4D6962067EB6A"/>
  </w:style>
  <w:style w:type="paragraph" w:customStyle="1" w:styleId="2CA2EEC0451248D88EFB08134B7F665E">
    <w:name w:val="2CA2EEC0451248D88EFB08134B7F665E"/>
  </w:style>
  <w:style w:type="paragraph" w:customStyle="1" w:styleId="42C4DE1F63E24C018B540BB59A3584C7">
    <w:name w:val="42C4DE1F63E24C018B540BB59A3584C7"/>
  </w:style>
  <w:style w:type="paragraph" w:customStyle="1" w:styleId="C2D1E62A858D4279866DF2245A8B10B8">
    <w:name w:val="C2D1E62A858D4279866DF2245A8B10B8"/>
  </w:style>
  <w:style w:type="paragraph" w:customStyle="1" w:styleId="DC7292F3789B4E8CA02601212E2586DC">
    <w:name w:val="DC7292F3789B4E8CA02601212E2586DC"/>
  </w:style>
  <w:style w:type="paragraph" w:customStyle="1" w:styleId="DEE4C3D762F74393A3AFC4117F888FB0">
    <w:name w:val="DEE4C3D762F74393A3AFC4117F888FB0"/>
  </w:style>
  <w:style w:type="paragraph" w:customStyle="1" w:styleId="6444CB3698D04D039DD98553D295F4D1">
    <w:name w:val="6444CB3698D04D039DD98553D295F4D1"/>
    <w:rsid w:val="00831906"/>
  </w:style>
  <w:style w:type="paragraph" w:customStyle="1" w:styleId="AC6950E57B2A457AAFF17ACC0737453A">
    <w:name w:val="AC6950E57B2A457AAFF17ACC0737453A"/>
    <w:rsid w:val="00831906"/>
  </w:style>
  <w:style w:type="paragraph" w:customStyle="1" w:styleId="031B10635F0A46F69237D90DCE9EAEA0">
    <w:name w:val="031B10635F0A46F69237D90DCE9EAEA0"/>
    <w:rsid w:val="00831906"/>
  </w:style>
  <w:style w:type="paragraph" w:customStyle="1" w:styleId="72DDAD8B7F074D0C8C63E2FED0453AC3">
    <w:name w:val="72DDAD8B7F074D0C8C63E2FED0453AC3"/>
    <w:rsid w:val="00831906"/>
  </w:style>
  <w:style w:type="paragraph" w:customStyle="1" w:styleId="9286130AAA884884B7EC40C30583904F">
    <w:name w:val="9286130AAA884884B7EC40C30583904F"/>
    <w:rsid w:val="00831906"/>
  </w:style>
  <w:style w:type="paragraph" w:customStyle="1" w:styleId="24C39B7575384F35B8B590D36512620C">
    <w:name w:val="24C39B7575384F35B8B590D36512620C"/>
    <w:rsid w:val="00831906"/>
  </w:style>
  <w:style w:type="paragraph" w:customStyle="1" w:styleId="3ABEBFC8057749A5907389FB3F6224BC">
    <w:name w:val="3ABEBFC8057749A5907389FB3F6224BC"/>
    <w:rsid w:val="00831906"/>
  </w:style>
  <w:style w:type="paragraph" w:customStyle="1" w:styleId="85C1B1B650AF48B3B649B8D360E391BE">
    <w:name w:val="85C1B1B650AF48B3B649B8D360E391BE"/>
    <w:rsid w:val="00831906"/>
  </w:style>
  <w:style w:type="paragraph" w:customStyle="1" w:styleId="8EB1C508A04543CC86200B6FFE0C167B">
    <w:name w:val="8EB1C508A04543CC86200B6FFE0C167B"/>
    <w:rsid w:val="00831906"/>
  </w:style>
  <w:style w:type="paragraph" w:customStyle="1" w:styleId="BDFCB163F3E4410A90B2D4DCD86EF209">
    <w:name w:val="BDFCB163F3E4410A90B2D4DCD86EF209"/>
    <w:rsid w:val="00831906"/>
  </w:style>
  <w:style w:type="paragraph" w:customStyle="1" w:styleId="64FBE4752CC74AB791B3BC9DBF9CF9D6">
    <w:name w:val="64FBE4752CC74AB791B3BC9DBF9CF9D6"/>
    <w:rsid w:val="00831906"/>
  </w:style>
  <w:style w:type="paragraph" w:customStyle="1" w:styleId="001CCF9FD3B84AAC87C299FFE91C1EBB">
    <w:name w:val="001CCF9FD3B84AAC87C299FFE91C1EBB"/>
    <w:rsid w:val="00831906"/>
  </w:style>
  <w:style w:type="paragraph" w:customStyle="1" w:styleId="A320DFDB27D54F509852065C4AD3FCD1">
    <w:name w:val="A320DFDB27D54F509852065C4AD3FCD1"/>
    <w:rsid w:val="00831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C206A04-AAEC-4E3A-9B50-F3B1BE12B3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3B763-05BC-4C8F-AEE9-918A5A90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(тема Городская)</Template>
  <TotalTime>190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Цейтлин Михаил Александрович</dc:creator>
  <cp:keywords/>
  <cp:lastModifiedBy>Tseytlin Mikel</cp:lastModifiedBy>
  <cp:revision>1</cp:revision>
  <cp:lastPrinted>2018-01-27T18:07:00Z</cp:lastPrinted>
  <dcterms:created xsi:type="dcterms:W3CDTF">2018-01-27T15:00:00Z</dcterms:created>
  <dcterms:modified xsi:type="dcterms:W3CDTF">2018-01-27T18:10:00Z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